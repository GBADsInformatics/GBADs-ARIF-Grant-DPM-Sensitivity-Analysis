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96759" w14:textId="703D946E" w:rsidR="005712CF" w:rsidRDefault="003F1FCD">
      <w:pPr>
        <w:pStyle w:val="Heading2"/>
        <w:rPr>
          <w:lang w:val="en-CA"/>
        </w:rPr>
      </w:pPr>
      <w:r>
        <w:rPr>
          <w:lang w:val="en-CA"/>
        </w:rPr>
        <w:t>GBADs Meeting – March 26, 2025</w:t>
      </w:r>
    </w:p>
    <w:p w14:paraId="5004DB82" w14:textId="4B336D4E" w:rsidR="003F1FCD" w:rsidRPr="003F1FCD" w:rsidRDefault="003F1FCD" w:rsidP="003F1FCD">
      <w:pPr>
        <w:rPr>
          <w:lang w:val="en-CA"/>
        </w:rPr>
      </w:pPr>
      <w:r>
        <w:rPr>
          <w:lang w:val="en-CA"/>
        </w:rPr>
        <w:t xml:space="preserve">Partition ranges of parameters by sex. That is, have different bounds for JF, JM, SubAF, </w:t>
      </w:r>
      <w:proofErr w:type="spellStart"/>
      <w:r>
        <w:rPr>
          <w:lang w:val="en-CA"/>
        </w:rPr>
        <w:t>SubAM</w:t>
      </w:r>
      <w:proofErr w:type="spellEnd"/>
      <w:r>
        <w:rPr>
          <w:lang w:val="en-CA"/>
        </w:rPr>
        <w:t>, AF, AM, and Ox</w:t>
      </w:r>
    </w:p>
    <w:sectPr w:rsidR="003F1FCD" w:rsidRPr="003F1FCD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BEBE55" w14:textId="77777777" w:rsidR="008A30B8" w:rsidRDefault="008A30B8">
      <w:r>
        <w:separator/>
      </w:r>
    </w:p>
    <w:p w14:paraId="69987800" w14:textId="77777777" w:rsidR="008A30B8" w:rsidRDefault="008A30B8"/>
  </w:endnote>
  <w:endnote w:type="continuationSeparator" w:id="0">
    <w:p w14:paraId="5CDCC2EB" w14:textId="77777777" w:rsidR="008A30B8" w:rsidRDefault="008A30B8">
      <w:r>
        <w:continuationSeparator/>
      </w:r>
    </w:p>
    <w:p w14:paraId="1C2E87D7" w14:textId="77777777" w:rsidR="008A30B8" w:rsidRDefault="008A30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D203CA" w14:textId="77777777" w:rsidR="005712CF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07206" w14:textId="77777777" w:rsidR="008A30B8" w:rsidRDefault="008A30B8">
      <w:r>
        <w:separator/>
      </w:r>
    </w:p>
    <w:p w14:paraId="01E33C75" w14:textId="77777777" w:rsidR="008A30B8" w:rsidRDefault="008A30B8"/>
  </w:footnote>
  <w:footnote w:type="continuationSeparator" w:id="0">
    <w:p w14:paraId="719AFCE7" w14:textId="77777777" w:rsidR="008A30B8" w:rsidRDefault="008A30B8">
      <w:r>
        <w:continuationSeparator/>
      </w:r>
    </w:p>
    <w:p w14:paraId="61E51E93" w14:textId="77777777" w:rsidR="008A30B8" w:rsidRDefault="008A30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075966">
    <w:abstractNumId w:val="1"/>
  </w:num>
  <w:num w:numId="2" w16cid:durableId="1006060952">
    <w:abstractNumId w:val="0"/>
  </w:num>
  <w:num w:numId="3" w16cid:durableId="87312492">
    <w:abstractNumId w:val="2"/>
  </w:num>
  <w:num w:numId="4" w16cid:durableId="915162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CD"/>
    <w:rsid w:val="003F1FCD"/>
    <w:rsid w:val="005712CF"/>
    <w:rsid w:val="008A30B8"/>
    <w:rsid w:val="00B2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E7E84"/>
  <w15:chartTrackingRefBased/>
  <w15:docId w15:val="{E43167C3-1A24-F64E-8323-73F79C33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rrettphillips/Library/Containers/com.microsoft.Word/Data/Library/Application%20Support/Microsoft/Office/16.0/DTS/en-CA%7b28AC2C6B-8DDE-1E41-AA41-2A2312AF7E6A%7d/%7b72DC86CA-F929-5346-8130-B0717C663A4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Phillips</dc:creator>
  <cp:keywords/>
  <dc:description/>
  <cp:lastModifiedBy>Jarrett Phillips</cp:lastModifiedBy>
  <cp:revision>1</cp:revision>
  <dcterms:created xsi:type="dcterms:W3CDTF">2025-03-26T15:19:00Z</dcterms:created>
  <dcterms:modified xsi:type="dcterms:W3CDTF">2025-03-26T15:22:00Z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